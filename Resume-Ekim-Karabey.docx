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9AC2" w14:textId="77777777" w:rsidR="00816216" w:rsidRPr="00E137C2" w:rsidRDefault="00024C43" w:rsidP="00A6230D">
      <w:pPr>
        <w:pStyle w:val="Style1"/>
        <w:spacing w:after="0"/>
        <w:jc w:val="center"/>
        <w:rPr>
          <w:rFonts w:ascii="Calibri" w:hAnsi="Calibri" w:cs="Calibri"/>
          <w:sz w:val="72"/>
          <w:szCs w:val="72"/>
        </w:rPr>
      </w:pPr>
      <w:r w:rsidRPr="00E137C2">
        <w:rPr>
          <w:rFonts w:ascii="Calibri" w:hAnsi="Calibri" w:cs="Calibri"/>
          <w:sz w:val="72"/>
          <w:szCs w:val="72"/>
        </w:rPr>
        <w:t>Ekim Karabey</w:t>
      </w:r>
    </w:p>
    <w:p w14:paraId="4F67BE05" w14:textId="6D35159B" w:rsidR="00141A4C" w:rsidRPr="007C4381" w:rsidRDefault="00675C8C" w:rsidP="00A6230D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ekimk.me</w:t>
      </w:r>
      <w:r w:rsidR="00141A4C" w:rsidRPr="007C4381">
        <w:rPr>
          <w:rFonts w:ascii="Calibri" w:hAnsi="Calibri" w:cs="Calibri"/>
          <w:sz w:val="24"/>
          <w:szCs w:val="24"/>
        </w:rPr>
        <w:t> | </w:t>
      </w:r>
      <w:r w:rsidR="00024C43" w:rsidRPr="007C4381">
        <w:rPr>
          <w:rFonts w:ascii="Calibri" w:hAnsi="Calibri" w:cs="Calibri"/>
          <w:sz w:val="24"/>
          <w:szCs w:val="24"/>
        </w:rPr>
        <w:t>(416) 705 1340</w:t>
      </w:r>
      <w:r w:rsidR="00141A4C" w:rsidRPr="007C4381">
        <w:rPr>
          <w:rFonts w:ascii="Calibri" w:hAnsi="Calibri" w:cs="Calibri"/>
          <w:sz w:val="24"/>
          <w:szCs w:val="24"/>
        </w:rPr>
        <w:t> | </w:t>
      </w:r>
      <w:r w:rsidR="00024C43" w:rsidRPr="007C4381">
        <w:rPr>
          <w:rFonts w:ascii="Calibri" w:hAnsi="Calibri" w:cs="Calibri"/>
          <w:sz w:val="24"/>
          <w:szCs w:val="24"/>
        </w:rPr>
        <w:t>ekim0252@gmail.com</w:t>
      </w:r>
    </w:p>
    <w:p w14:paraId="07227543" w14:textId="658E9146" w:rsidR="007C4381" w:rsidRPr="00273067" w:rsidRDefault="007C4381" w:rsidP="007C4381">
      <w:pPr>
        <w:pStyle w:val="Heading1"/>
        <w:spacing w:before="0" w:after="120"/>
        <w:rPr>
          <w:rFonts w:ascii="Calibri" w:hAnsi="Calibri" w:cs="Calibri"/>
          <w:color w:val="auto"/>
          <w:sz w:val="32"/>
        </w:rPr>
      </w:pPr>
      <w:r w:rsidRPr="00273067">
        <w:rPr>
          <w:rFonts w:ascii="Calibri" w:hAnsi="Calibri" w:cs="Calibri"/>
          <w:color w:val="auto"/>
          <w:sz w:val="32"/>
        </w:rPr>
        <w:t>Technical Skills</w:t>
      </w:r>
    </w:p>
    <w:p w14:paraId="4FA8BE6F" w14:textId="37C6AA9F" w:rsidR="00442344" w:rsidRPr="007C4381" w:rsidRDefault="00442344" w:rsidP="00490DE3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  <w:b/>
        </w:rPr>
        <w:t>Languages</w:t>
      </w:r>
      <w:r w:rsidRPr="007C4381">
        <w:rPr>
          <w:rFonts w:ascii="Calibri" w:hAnsi="Calibri" w:cs="Calibri"/>
          <w:b/>
        </w:rPr>
        <w:tab/>
      </w:r>
      <w:r w:rsidRPr="007C4381">
        <w:rPr>
          <w:rFonts w:ascii="Calibri" w:hAnsi="Calibri" w:cs="Calibri"/>
          <w:b/>
        </w:rPr>
        <w:tab/>
      </w:r>
      <w:r w:rsidRPr="007C4381">
        <w:rPr>
          <w:rFonts w:ascii="Calibri" w:hAnsi="Calibri" w:cs="Calibri"/>
          <w:b/>
        </w:rPr>
        <w:tab/>
      </w:r>
      <w:r w:rsidRPr="007C4381">
        <w:rPr>
          <w:rFonts w:ascii="Calibri" w:hAnsi="Calibri" w:cs="Calibri"/>
        </w:rPr>
        <w:t xml:space="preserve">Python • Java • JavaScript • C/C++ </w:t>
      </w:r>
      <w:r w:rsidR="007B5FDF" w:rsidRPr="007C4381">
        <w:rPr>
          <w:rFonts w:ascii="Calibri" w:hAnsi="Calibri" w:cs="Calibri"/>
        </w:rPr>
        <w:t xml:space="preserve">• </w:t>
      </w:r>
      <w:r w:rsidR="00BD12FF">
        <w:rPr>
          <w:rFonts w:ascii="Calibri" w:hAnsi="Calibri" w:cs="Calibri"/>
        </w:rPr>
        <w:t>Shell</w:t>
      </w:r>
      <w:r w:rsidR="007B5FDF" w:rsidRPr="007C4381">
        <w:rPr>
          <w:rFonts w:ascii="Calibri" w:hAnsi="Calibri" w:cs="Calibri"/>
        </w:rPr>
        <w:t xml:space="preserve"> </w:t>
      </w:r>
      <w:r w:rsidRPr="007C4381">
        <w:rPr>
          <w:rFonts w:ascii="Calibri" w:hAnsi="Calibri" w:cs="Calibri"/>
        </w:rPr>
        <w:t>• HTML • CSS • SQL</w:t>
      </w:r>
      <w:r w:rsidR="00490DE3">
        <w:rPr>
          <w:rFonts w:ascii="Calibri" w:hAnsi="Calibri" w:cs="Calibri"/>
        </w:rPr>
        <w:t xml:space="preserve"> </w:t>
      </w:r>
      <w:r w:rsidR="00490DE3" w:rsidRPr="007C4381">
        <w:rPr>
          <w:rFonts w:ascii="Calibri" w:hAnsi="Calibri" w:cs="Calibri"/>
        </w:rPr>
        <w:t>•</w:t>
      </w:r>
      <w:r w:rsidR="00490DE3">
        <w:rPr>
          <w:rFonts w:ascii="Calibri" w:hAnsi="Calibri" w:cs="Calibri"/>
        </w:rPr>
        <w:t xml:space="preserve"> </w:t>
      </w:r>
      <w:r w:rsidR="00E54E59">
        <w:rPr>
          <w:rFonts w:ascii="Calibri" w:hAnsi="Calibri" w:cs="Calibri"/>
        </w:rPr>
        <w:t>Node.js</w:t>
      </w:r>
    </w:p>
    <w:p w14:paraId="4FA00D28" w14:textId="2EF801CA" w:rsidR="00A6230D" w:rsidRDefault="00442344" w:rsidP="00A6230D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  <w:b/>
        </w:rPr>
        <w:t>Tools/Frameworks</w:t>
      </w:r>
      <w:r w:rsidRPr="007C4381">
        <w:rPr>
          <w:rFonts w:ascii="Calibri" w:hAnsi="Calibri" w:cs="Calibri"/>
          <w:b/>
        </w:rPr>
        <w:tab/>
      </w:r>
      <w:r w:rsidRPr="007C4381">
        <w:rPr>
          <w:rFonts w:ascii="Calibri" w:hAnsi="Calibri" w:cs="Calibri"/>
          <w:b/>
        </w:rPr>
        <w:tab/>
      </w:r>
      <w:r w:rsidRPr="007C4381">
        <w:rPr>
          <w:rFonts w:ascii="Calibri" w:hAnsi="Calibri" w:cs="Calibri"/>
        </w:rPr>
        <w:t xml:space="preserve">Flask • Express • PostgreSQL • jQuery • React • Git </w:t>
      </w:r>
      <w:r w:rsidR="007B5FDF" w:rsidRPr="007C4381">
        <w:rPr>
          <w:rFonts w:ascii="Calibri" w:hAnsi="Calibri" w:cs="Calibri"/>
        </w:rPr>
        <w:t>• Linux</w:t>
      </w:r>
      <w:r w:rsidRPr="007C4381">
        <w:rPr>
          <w:rFonts w:ascii="Calibri" w:hAnsi="Calibri" w:cs="Calibri"/>
        </w:rPr>
        <w:t xml:space="preserve"> </w:t>
      </w:r>
      <w:r w:rsidR="00FA238B" w:rsidRPr="007C4381">
        <w:rPr>
          <w:rFonts w:ascii="Calibri" w:hAnsi="Calibri" w:cs="Calibri"/>
        </w:rPr>
        <w:t xml:space="preserve">• </w:t>
      </w:r>
      <w:r w:rsidR="00E54E59">
        <w:rPr>
          <w:rFonts w:ascii="Calibri" w:hAnsi="Calibri" w:cs="Calibri"/>
        </w:rPr>
        <w:t xml:space="preserve">MongoDB </w:t>
      </w:r>
      <w:r w:rsidR="00AD6670" w:rsidRPr="007C4381">
        <w:rPr>
          <w:rFonts w:ascii="Calibri" w:hAnsi="Calibri" w:cs="Calibri"/>
        </w:rPr>
        <w:t>• A</w:t>
      </w:r>
      <w:r w:rsidR="00D62DD3">
        <w:rPr>
          <w:rFonts w:ascii="Calibri" w:hAnsi="Calibri" w:cs="Calibri"/>
        </w:rPr>
        <w:t>WS</w:t>
      </w:r>
    </w:p>
    <w:p w14:paraId="49687FA9" w14:textId="77777777" w:rsidR="00DC4F4D" w:rsidRPr="00E137C2" w:rsidRDefault="00DC4F4D" w:rsidP="00DC4F4D">
      <w:pPr>
        <w:pStyle w:val="ListBullet"/>
        <w:numPr>
          <w:ilvl w:val="0"/>
          <w:numId w:val="0"/>
        </w:numPr>
        <w:spacing w:after="0" w:line="240" w:lineRule="auto"/>
        <w:ind w:left="216"/>
        <w:rPr>
          <w:rFonts w:ascii="Calibri" w:hAnsi="Calibri" w:cs="Calibri"/>
        </w:rPr>
      </w:pPr>
    </w:p>
    <w:p w14:paraId="27C5CE69" w14:textId="62C4B890" w:rsidR="00A6230D" w:rsidRPr="007C4381" w:rsidRDefault="007C593C" w:rsidP="00A6230D">
      <w:pPr>
        <w:pStyle w:val="Heading1"/>
        <w:spacing w:before="0" w:after="120"/>
        <w:rPr>
          <w:rFonts w:ascii="Calibri" w:hAnsi="Calibri" w:cs="Calibri"/>
          <w:color w:val="auto"/>
          <w:szCs w:val="28"/>
        </w:rPr>
      </w:pPr>
      <w:r w:rsidRPr="00273067">
        <w:rPr>
          <w:rFonts w:ascii="Calibri" w:hAnsi="Calibri" w:cs="Calibri"/>
          <w:color w:val="auto"/>
          <w:sz w:val="32"/>
        </w:rPr>
        <w:t>Projects</w:t>
      </w:r>
    </w:p>
    <w:p w14:paraId="4641554F" w14:textId="7FC815FC" w:rsidR="007B5FDF" w:rsidRPr="007C4381" w:rsidRDefault="007B5FDF" w:rsidP="00A6230D">
      <w:pPr>
        <w:pStyle w:val="Heading2"/>
        <w:spacing w:before="0" w:after="0"/>
        <w:rPr>
          <w:rFonts w:ascii="Calibri" w:hAnsi="Calibri" w:cs="Calibri"/>
          <w:b w:val="0"/>
          <w:caps w:val="0"/>
          <w:sz w:val="22"/>
          <w:szCs w:val="22"/>
        </w:rPr>
      </w:pPr>
      <w:r w:rsidRPr="007C4381">
        <w:rPr>
          <w:rFonts w:ascii="Calibri" w:hAnsi="Calibri" w:cs="Calibri"/>
          <w:sz w:val="22"/>
          <w:szCs w:val="22"/>
        </w:rPr>
        <w:t xml:space="preserve">Classio – </w:t>
      </w:r>
      <w:r w:rsidR="00FA238B" w:rsidRPr="007C4381">
        <w:rPr>
          <w:rFonts w:ascii="Calibri" w:hAnsi="Calibri" w:cs="Calibri"/>
          <w:b w:val="0"/>
          <w:caps w:val="0"/>
          <w:sz w:val="22"/>
          <w:szCs w:val="22"/>
        </w:rPr>
        <w:t>https://c</w:t>
      </w:r>
      <w:r w:rsidRPr="007C4381">
        <w:rPr>
          <w:rFonts w:ascii="Calibri" w:hAnsi="Calibri" w:cs="Calibri"/>
          <w:b w:val="0"/>
          <w:caps w:val="0"/>
          <w:sz w:val="22"/>
          <w:szCs w:val="22"/>
        </w:rPr>
        <w:t>lassio.herokuapp.com</w:t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ab/>
      </w:r>
    </w:p>
    <w:p w14:paraId="24E4BA62" w14:textId="77777777" w:rsidR="00DF3F77" w:rsidRPr="007C4381" w:rsidRDefault="00326388" w:rsidP="00A6230D">
      <w:pPr>
        <w:spacing w:after="0"/>
        <w:rPr>
          <w:rFonts w:ascii="Calibri" w:hAnsi="Calibri" w:cs="Calibri"/>
        </w:rPr>
      </w:pPr>
      <w:r w:rsidRPr="007C4381">
        <w:rPr>
          <w:rFonts w:ascii="Calibri" w:hAnsi="Calibri" w:cs="Calibri"/>
        </w:rPr>
        <w:t xml:space="preserve">A web-app that simplifies class selection by organizing and </w:t>
      </w:r>
      <w:r w:rsidR="00A17DBD" w:rsidRPr="007C4381">
        <w:rPr>
          <w:rFonts w:ascii="Calibri" w:hAnsi="Calibri" w:cs="Calibri"/>
        </w:rPr>
        <w:t xml:space="preserve">presenting data in a user-friendly way. </w:t>
      </w:r>
    </w:p>
    <w:p w14:paraId="6D012FE8" w14:textId="106E24C3" w:rsidR="007B5FDF" w:rsidRDefault="007B5FDF" w:rsidP="00A6230D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</w:rPr>
        <w:t>Used over</w:t>
      </w:r>
      <w:r w:rsidR="009C4C9A" w:rsidRPr="007C4381">
        <w:rPr>
          <w:rFonts w:ascii="Calibri" w:hAnsi="Calibri" w:cs="Calibri"/>
          <w:b/>
          <w:bCs/>
        </w:rPr>
        <w:t xml:space="preserve"> </w:t>
      </w:r>
      <w:r w:rsidR="009C4C9A" w:rsidRPr="00273067">
        <w:rPr>
          <w:rFonts w:ascii="Calibri" w:hAnsi="Calibri" w:cs="Calibri"/>
          <w:u w:val="single"/>
        </w:rPr>
        <w:t xml:space="preserve">1000 </w:t>
      </w:r>
      <w:r w:rsidRPr="00273067">
        <w:rPr>
          <w:rFonts w:ascii="Calibri" w:hAnsi="Calibri" w:cs="Calibri"/>
          <w:u w:val="single"/>
        </w:rPr>
        <w:t>times</w:t>
      </w:r>
      <w:r w:rsidRPr="007C4381">
        <w:rPr>
          <w:rFonts w:ascii="Calibri" w:hAnsi="Calibri" w:cs="Calibri"/>
        </w:rPr>
        <w:t xml:space="preserve"> by students across three universities</w:t>
      </w:r>
    </w:p>
    <w:p w14:paraId="6C84F779" w14:textId="29CC9075" w:rsidR="00E7484A" w:rsidRDefault="00E7484A" w:rsidP="00E7484A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</w:rPr>
        <w:t>Reduce</w:t>
      </w:r>
      <w:r w:rsidR="006436D7">
        <w:rPr>
          <w:rFonts w:ascii="Calibri" w:hAnsi="Calibri" w:cs="Calibri"/>
        </w:rPr>
        <w:t>d</w:t>
      </w:r>
      <w:r w:rsidRPr="007C4381">
        <w:rPr>
          <w:rFonts w:ascii="Calibri" w:hAnsi="Calibri" w:cs="Calibri"/>
        </w:rPr>
        <w:t xml:space="preserve"> class selection time by </w:t>
      </w:r>
      <w:r w:rsidRPr="00100C7D">
        <w:rPr>
          <w:rFonts w:ascii="Calibri" w:hAnsi="Calibri" w:cs="Calibri"/>
        </w:rPr>
        <w:t>over three-fold.</w:t>
      </w:r>
    </w:p>
    <w:p w14:paraId="6197C6D9" w14:textId="4927862D" w:rsidR="007B5FDF" w:rsidRPr="001D2D56" w:rsidRDefault="005A2710" w:rsidP="001D2D56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Scraped and standardized data of over </w:t>
      </w:r>
      <w:r w:rsidR="0088624F">
        <w:rPr>
          <w:rFonts w:ascii="Calibri" w:hAnsi="Calibri" w:cs="Calibri"/>
        </w:rPr>
        <w:t>600 courses using Selenium, B</w:t>
      </w:r>
      <w:r w:rsidR="001D2D56">
        <w:rPr>
          <w:rFonts w:ascii="Calibri" w:hAnsi="Calibri" w:cs="Calibri"/>
        </w:rPr>
        <w:t>eautifulSoup</w:t>
      </w:r>
    </w:p>
    <w:p w14:paraId="155C9B5B" w14:textId="42F0BBBD" w:rsidR="00A6230D" w:rsidRPr="007C4381" w:rsidRDefault="001D2D56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bookmarkStart w:id="0" w:name="_GoBack"/>
      <w:bookmarkEnd w:id="0"/>
      <w:r w:rsidR="00DE2600">
        <w:rPr>
          <w:rFonts w:ascii="Calibri" w:hAnsi="Calibri" w:cs="Calibri"/>
        </w:rPr>
        <w:t xml:space="preserve">RESTful API using </w:t>
      </w:r>
      <w:r w:rsidR="00A669B1">
        <w:rPr>
          <w:rFonts w:ascii="Calibri" w:hAnsi="Calibri" w:cs="Calibri"/>
        </w:rPr>
        <w:t xml:space="preserve">Flask, </w:t>
      </w:r>
      <w:r w:rsidR="00DE2600">
        <w:rPr>
          <w:rFonts w:ascii="Calibri" w:hAnsi="Calibri" w:cs="Calibri"/>
        </w:rPr>
        <w:t xml:space="preserve">UI using </w:t>
      </w:r>
      <w:r w:rsidR="004B4AAF">
        <w:rPr>
          <w:rFonts w:ascii="Calibri" w:hAnsi="Calibri" w:cs="Calibri"/>
        </w:rPr>
        <w:t>jQuery &amp; Bootstrap</w:t>
      </w:r>
    </w:p>
    <w:p w14:paraId="5809C01A" w14:textId="77777777" w:rsidR="00A6230D" w:rsidRPr="007C4381" w:rsidRDefault="00A6230D" w:rsidP="00A6230D">
      <w:pPr>
        <w:pStyle w:val="ListBullet"/>
        <w:numPr>
          <w:ilvl w:val="0"/>
          <w:numId w:val="0"/>
        </w:numPr>
        <w:spacing w:after="0" w:line="240" w:lineRule="auto"/>
        <w:ind w:left="216"/>
        <w:rPr>
          <w:rFonts w:ascii="Calibri" w:hAnsi="Calibri" w:cs="Calibri"/>
        </w:rPr>
      </w:pPr>
    </w:p>
    <w:p w14:paraId="25A80071" w14:textId="3A005ED5" w:rsidR="007B5FDF" w:rsidRPr="007C4381" w:rsidRDefault="007B5FDF" w:rsidP="00A6230D">
      <w:pPr>
        <w:pStyle w:val="Heading2"/>
        <w:spacing w:before="0" w:after="0"/>
        <w:rPr>
          <w:rFonts w:ascii="Calibri" w:hAnsi="Calibri" w:cs="Calibri"/>
          <w:b w:val="0"/>
          <w:caps w:val="0"/>
          <w:sz w:val="22"/>
          <w:szCs w:val="22"/>
        </w:rPr>
      </w:pPr>
      <w:r w:rsidRPr="007C4381">
        <w:rPr>
          <w:rFonts w:ascii="Calibri" w:hAnsi="Calibri" w:cs="Calibri"/>
          <w:sz w:val="22"/>
          <w:szCs w:val="22"/>
        </w:rPr>
        <w:t xml:space="preserve">Douh </w:t>
      </w:r>
      <w:r w:rsidR="00A17DBD" w:rsidRPr="007C4381">
        <w:rPr>
          <w:rFonts w:ascii="Calibri" w:hAnsi="Calibri" w:cs="Calibri"/>
          <w:sz w:val="22"/>
          <w:szCs w:val="22"/>
        </w:rPr>
        <w:t xml:space="preserve">– </w:t>
      </w:r>
      <w:r w:rsidR="00FA238B" w:rsidRPr="007C4381">
        <w:rPr>
          <w:rFonts w:ascii="Calibri" w:hAnsi="Calibri" w:cs="Calibri"/>
          <w:b w:val="0"/>
          <w:caps w:val="0"/>
          <w:sz w:val="22"/>
          <w:szCs w:val="22"/>
        </w:rPr>
        <w:t>https://d</w:t>
      </w:r>
      <w:r w:rsidR="00A17DBD" w:rsidRPr="007C4381">
        <w:rPr>
          <w:rFonts w:ascii="Calibri" w:hAnsi="Calibri" w:cs="Calibri"/>
          <w:b w:val="0"/>
          <w:caps w:val="0"/>
          <w:sz w:val="22"/>
          <w:szCs w:val="22"/>
        </w:rPr>
        <w:t>ouh.herokuapp.com</w:t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</w:p>
    <w:p w14:paraId="3925C512" w14:textId="4B89EF00" w:rsidR="007B5FDF" w:rsidRPr="007C4381" w:rsidRDefault="00A17DBD" w:rsidP="00A6230D">
      <w:pPr>
        <w:spacing w:after="0"/>
        <w:rPr>
          <w:rFonts w:ascii="Calibri" w:hAnsi="Calibri" w:cs="Calibri"/>
        </w:rPr>
      </w:pPr>
      <w:r w:rsidRPr="007C4381">
        <w:rPr>
          <w:rFonts w:ascii="Calibri" w:hAnsi="Calibri" w:cs="Calibri"/>
        </w:rPr>
        <w:t>A scalable web-app that allows users to create ingredients and recipes, save them to a unique account, and share them with their friends.</w:t>
      </w:r>
    </w:p>
    <w:p w14:paraId="69A97986" w14:textId="57DFF869" w:rsidR="007B5FDF" w:rsidRDefault="006E1E00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Created a full-fledged CRUD app</w:t>
      </w:r>
      <w:r w:rsidR="00AB4B73">
        <w:rPr>
          <w:rFonts w:ascii="Calibri" w:hAnsi="Calibri" w:cs="Calibri"/>
        </w:rPr>
        <w:t xml:space="preserve"> using Flask</w:t>
      </w:r>
      <w:r>
        <w:rPr>
          <w:rFonts w:ascii="Calibri" w:hAnsi="Calibri" w:cs="Calibri"/>
        </w:rPr>
        <w:t xml:space="preserve">, able to manage </w:t>
      </w:r>
      <w:r w:rsidR="00AB4B73">
        <w:rPr>
          <w:rFonts w:ascii="Calibri" w:hAnsi="Calibri" w:cs="Calibri"/>
        </w:rPr>
        <w:t>users and user-relational objects</w:t>
      </w:r>
    </w:p>
    <w:p w14:paraId="0E4F469B" w14:textId="388A86CE" w:rsidR="00490DE3" w:rsidRPr="007C4381" w:rsidRDefault="00490DE3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</w:t>
      </w:r>
      <w:r w:rsidR="00B95324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hash</w:t>
      </w:r>
      <w:r w:rsidR="002D575F">
        <w:rPr>
          <w:rFonts w:ascii="Calibri" w:hAnsi="Calibri" w:cs="Calibri"/>
        </w:rPr>
        <w:t xml:space="preserve">ing </w:t>
      </w:r>
      <w:r>
        <w:rPr>
          <w:rFonts w:ascii="Calibri" w:hAnsi="Calibri" w:cs="Calibri"/>
        </w:rPr>
        <w:t xml:space="preserve">and OAuth 2.0 to securely manage critical member info </w:t>
      </w:r>
    </w:p>
    <w:p w14:paraId="161ADA04" w14:textId="77777777" w:rsidR="00A6230D" w:rsidRPr="007C4381" w:rsidRDefault="00A6230D" w:rsidP="00A623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</w:p>
    <w:p w14:paraId="4FAA84CC" w14:textId="0C4FC323" w:rsidR="00A17DBD" w:rsidRPr="007C4381" w:rsidRDefault="00A17DBD" w:rsidP="00A6230D">
      <w:pPr>
        <w:pStyle w:val="Heading2"/>
        <w:spacing w:before="0" w:after="0"/>
        <w:rPr>
          <w:rFonts w:ascii="Calibri" w:hAnsi="Calibri" w:cs="Calibri"/>
          <w:b w:val="0"/>
          <w:sz w:val="22"/>
          <w:szCs w:val="22"/>
        </w:rPr>
      </w:pPr>
      <w:r w:rsidRPr="007C4381">
        <w:rPr>
          <w:rFonts w:ascii="Calibri" w:hAnsi="Calibri" w:cs="Calibri"/>
          <w:sz w:val="22"/>
          <w:szCs w:val="22"/>
        </w:rPr>
        <w:t>E-mOTION</w:t>
      </w:r>
      <w:r w:rsidR="001C1064" w:rsidRPr="007C4381">
        <w:rPr>
          <w:rFonts w:ascii="Calibri" w:hAnsi="Calibri" w:cs="Calibri"/>
          <w:sz w:val="22"/>
          <w:szCs w:val="22"/>
        </w:rPr>
        <w:t xml:space="preserve"> – </w:t>
      </w:r>
      <w:r w:rsidR="00FA238B" w:rsidRPr="007C4381">
        <w:rPr>
          <w:rFonts w:ascii="Calibri" w:hAnsi="Calibri" w:cs="Calibri"/>
          <w:b w:val="0"/>
          <w:caps w:val="0"/>
          <w:sz w:val="22"/>
          <w:szCs w:val="22"/>
        </w:rPr>
        <w:t>https://e-motion-htn.herokuapp.com</w:t>
      </w:r>
      <w:r w:rsidRPr="007C4381">
        <w:rPr>
          <w:rFonts w:ascii="Calibri" w:hAnsi="Calibri" w:cs="Calibri"/>
          <w:b w:val="0"/>
          <w:sz w:val="22"/>
          <w:szCs w:val="22"/>
        </w:rPr>
        <w:tab/>
      </w:r>
      <w:r w:rsidRPr="007C4381">
        <w:rPr>
          <w:rFonts w:ascii="Calibri" w:hAnsi="Calibri" w:cs="Calibri"/>
          <w:b w:val="0"/>
          <w:sz w:val="22"/>
          <w:szCs w:val="22"/>
        </w:rPr>
        <w:tab/>
      </w:r>
      <w:r w:rsidRPr="007C4381">
        <w:rPr>
          <w:rFonts w:ascii="Calibri" w:hAnsi="Calibri" w:cs="Calibri"/>
          <w:b w:val="0"/>
          <w:sz w:val="22"/>
          <w:szCs w:val="22"/>
        </w:rPr>
        <w:tab/>
      </w:r>
    </w:p>
    <w:p w14:paraId="3AE28131" w14:textId="15C69B8B" w:rsidR="00A17DBD" w:rsidRPr="007C4381" w:rsidRDefault="00AD6670" w:rsidP="00A6230D">
      <w:pPr>
        <w:spacing w:after="0"/>
        <w:rPr>
          <w:rFonts w:ascii="Calibri" w:hAnsi="Calibri" w:cs="Calibri"/>
        </w:rPr>
      </w:pPr>
      <w:r w:rsidRPr="007C4381">
        <w:rPr>
          <w:rFonts w:ascii="Calibri" w:hAnsi="Calibri" w:cs="Calibri"/>
        </w:rPr>
        <w:t xml:space="preserve">A web-app mental health platform powered by journaling and artificial intelligence. </w:t>
      </w:r>
    </w:p>
    <w:p w14:paraId="6C43876A" w14:textId="4BB67180" w:rsidR="00C72DF0" w:rsidRPr="007C4381" w:rsidRDefault="00146F67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Utilize</w:t>
      </w:r>
      <w:r w:rsidR="00427DF2">
        <w:rPr>
          <w:rFonts w:ascii="Calibri" w:hAnsi="Calibri" w:cs="Calibri"/>
        </w:rPr>
        <w:t>d</w:t>
      </w:r>
      <w:r w:rsidR="00AD6670" w:rsidRPr="007C4381">
        <w:rPr>
          <w:rFonts w:ascii="Calibri" w:hAnsi="Calibri" w:cs="Calibri"/>
        </w:rPr>
        <w:t xml:space="preserve"> </w:t>
      </w:r>
      <w:r w:rsidR="00AD6670" w:rsidRPr="00273067">
        <w:rPr>
          <w:rFonts w:ascii="Calibri" w:hAnsi="Calibri" w:cs="Calibri"/>
        </w:rPr>
        <w:t>Python</w:t>
      </w:r>
      <w:r w:rsidR="00AD6670" w:rsidRPr="007C4381">
        <w:rPr>
          <w:rFonts w:ascii="Calibri" w:hAnsi="Calibri" w:cs="Calibri"/>
          <w:b/>
          <w:bCs/>
        </w:rPr>
        <w:t xml:space="preserve"> </w:t>
      </w:r>
      <w:r w:rsidR="00AD6670" w:rsidRPr="007C4381">
        <w:rPr>
          <w:rFonts w:ascii="Calibri" w:hAnsi="Calibri" w:cs="Calibri"/>
        </w:rPr>
        <w:t xml:space="preserve">and </w:t>
      </w:r>
      <w:r w:rsidR="00AD6670" w:rsidRPr="00273067">
        <w:rPr>
          <w:rFonts w:ascii="Calibri" w:hAnsi="Calibri" w:cs="Calibri"/>
        </w:rPr>
        <w:t>Flask</w:t>
      </w:r>
      <w:r w:rsidR="00AD6670" w:rsidRPr="007C4381">
        <w:rPr>
          <w:rFonts w:ascii="Calibri" w:hAnsi="Calibri" w:cs="Calibri"/>
          <w:b/>
          <w:bCs/>
        </w:rPr>
        <w:t xml:space="preserve"> </w:t>
      </w:r>
      <w:r w:rsidR="00AD6670" w:rsidRPr="007C4381">
        <w:rPr>
          <w:rFonts w:ascii="Calibri" w:hAnsi="Calibri" w:cs="Calibri"/>
        </w:rPr>
        <w:t xml:space="preserve">for the backend, </w:t>
      </w:r>
      <w:r w:rsidR="00AD6670" w:rsidRPr="00273067">
        <w:rPr>
          <w:rFonts w:ascii="Calibri" w:hAnsi="Calibri" w:cs="Calibri"/>
        </w:rPr>
        <w:t>React</w:t>
      </w:r>
      <w:r w:rsidR="00AD6670" w:rsidRPr="007C4381">
        <w:rPr>
          <w:rFonts w:ascii="Calibri" w:hAnsi="Calibri" w:cs="Calibri"/>
          <w:b/>
          <w:bCs/>
        </w:rPr>
        <w:t xml:space="preserve"> </w:t>
      </w:r>
      <w:r w:rsidR="00AD6670" w:rsidRPr="007C4381">
        <w:rPr>
          <w:rFonts w:ascii="Calibri" w:hAnsi="Calibri" w:cs="Calibri"/>
        </w:rPr>
        <w:t xml:space="preserve">for the frontend, </w:t>
      </w:r>
      <w:r w:rsidR="00AD6670" w:rsidRPr="00273067">
        <w:rPr>
          <w:rFonts w:ascii="Calibri" w:hAnsi="Calibri" w:cs="Calibri"/>
        </w:rPr>
        <w:t>PostgreSQL</w:t>
      </w:r>
      <w:r w:rsidR="00AD6670" w:rsidRPr="007C4381">
        <w:rPr>
          <w:rFonts w:ascii="Calibri" w:hAnsi="Calibri" w:cs="Calibri"/>
          <w:b/>
          <w:bCs/>
        </w:rPr>
        <w:t xml:space="preserve"> </w:t>
      </w:r>
      <w:r w:rsidR="00AD6670" w:rsidRPr="007C4381">
        <w:rPr>
          <w:rFonts w:ascii="Calibri" w:hAnsi="Calibri" w:cs="Calibri"/>
        </w:rPr>
        <w:t>for the database.</w:t>
      </w:r>
    </w:p>
    <w:p w14:paraId="5B427CB3" w14:textId="4F0DE80A" w:rsidR="007C4381" w:rsidRDefault="008E5725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Determined and visualized user mood over time by analyzing entries with Azure </w:t>
      </w:r>
      <w:r w:rsidR="00467C0F">
        <w:rPr>
          <w:rFonts w:ascii="Calibri" w:hAnsi="Calibri" w:cs="Calibri"/>
        </w:rPr>
        <w:t>sentim</w:t>
      </w:r>
      <w:r w:rsidR="00AD37E5">
        <w:rPr>
          <w:rFonts w:ascii="Calibri" w:hAnsi="Calibri" w:cs="Calibri"/>
        </w:rPr>
        <w:t>ent analysis</w:t>
      </w:r>
    </w:p>
    <w:p w14:paraId="2DE3BA40" w14:textId="77777777" w:rsidR="00DC4F4D" w:rsidRPr="00E137C2" w:rsidRDefault="00DC4F4D" w:rsidP="00DC4F4D">
      <w:pPr>
        <w:pStyle w:val="ListBullet"/>
        <w:numPr>
          <w:ilvl w:val="0"/>
          <w:numId w:val="0"/>
        </w:numPr>
        <w:spacing w:after="0" w:line="240" w:lineRule="auto"/>
        <w:ind w:left="216"/>
        <w:rPr>
          <w:rFonts w:ascii="Calibri" w:hAnsi="Calibri" w:cs="Calibri"/>
        </w:rPr>
      </w:pPr>
    </w:p>
    <w:p w14:paraId="1B1047D9" w14:textId="56626991" w:rsidR="007C4381" w:rsidRPr="007C4381" w:rsidRDefault="007C4381" w:rsidP="007C4381">
      <w:pPr>
        <w:pStyle w:val="Heading1"/>
        <w:spacing w:before="0" w:after="120"/>
        <w:rPr>
          <w:rFonts w:ascii="Calibri" w:hAnsi="Calibri" w:cs="Calibri"/>
          <w:color w:val="auto"/>
          <w:szCs w:val="28"/>
        </w:rPr>
      </w:pPr>
      <w:r w:rsidRPr="00273067">
        <w:rPr>
          <w:rFonts w:ascii="Calibri" w:hAnsi="Calibri" w:cs="Calibri"/>
          <w:color w:val="auto"/>
          <w:sz w:val="32"/>
        </w:rPr>
        <w:t>Experience</w:t>
      </w:r>
    </w:p>
    <w:p w14:paraId="302CFBD2" w14:textId="743EFFA0" w:rsidR="007B5FDF" w:rsidRPr="007C4381" w:rsidRDefault="00B27BF4" w:rsidP="00A623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 w:rsidRPr="00B27BF4">
        <w:rPr>
          <w:rFonts w:ascii="Calibri" w:hAnsi="Calibri" w:cs="Calibri"/>
          <w:caps w:val="0"/>
          <w:sz w:val="22"/>
          <w:szCs w:val="22"/>
        </w:rPr>
        <w:t>Teaching Assistan</w:t>
      </w:r>
      <w:r w:rsidRPr="007C4381">
        <w:rPr>
          <w:rFonts w:ascii="Calibri" w:hAnsi="Calibri" w:cs="Calibri"/>
          <w:caps w:val="0"/>
          <w:sz w:val="22"/>
          <w:szCs w:val="22"/>
        </w:rPr>
        <w:t xml:space="preserve">t </w:t>
      </w:r>
      <w:r w:rsidR="007B5FDF" w:rsidRPr="007C4381">
        <w:rPr>
          <w:rFonts w:ascii="Calibri" w:hAnsi="Calibri" w:cs="Calibri"/>
          <w:sz w:val="22"/>
          <w:szCs w:val="22"/>
        </w:rPr>
        <w:t xml:space="preserve">– </w:t>
      </w:r>
      <w:r w:rsidR="00D62DD3" w:rsidRPr="007C4381">
        <w:rPr>
          <w:rFonts w:ascii="Calibri" w:hAnsi="Calibri" w:cs="Calibri"/>
          <w:b w:val="0"/>
          <w:caps w:val="0"/>
          <w:sz w:val="22"/>
          <w:szCs w:val="22"/>
        </w:rPr>
        <w:t>Queen’s University</w:t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A17DBD" w:rsidRPr="007C4381">
        <w:rPr>
          <w:rFonts w:ascii="Calibri" w:hAnsi="Calibri" w:cs="Calibri"/>
          <w:b w:val="0"/>
          <w:sz w:val="22"/>
          <w:szCs w:val="22"/>
        </w:rPr>
        <w:tab/>
      </w:r>
      <w:r w:rsidR="007B5FDF" w:rsidRPr="007C4381">
        <w:rPr>
          <w:rFonts w:ascii="Calibri" w:hAnsi="Calibri" w:cs="Calibri"/>
          <w:b w:val="0"/>
          <w:sz w:val="22"/>
          <w:szCs w:val="22"/>
        </w:rPr>
        <w:t>201</w:t>
      </w:r>
      <w:r w:rsidR="00326388" w:rsidRPr="007C4381">
        <w:rPr>
          <w:rFonts w:ascii="Calibri" w:hAnsi="Calibri" w:cs="Calibri"/>
          <w:b w:val="0"/>
          <w:sz w:val="22"/>
          <w:szCs w:val="22"/>
        </w:rPr>
        <w:t>9-2020</w:t>
      </w:r>
    </w:p>
    <w:p w14:paraId="53E2E398" w14:textId="6EDE8945" w:rsidR="007C4381" w:rsidRPr="001C648E" w:rsidRDefault="004323F8" w:rsidP="001C648E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Showed leadership to </w:t>
      </w:r>
      <w:r w:rsidR="007C4381">
        <w:rPr>
          <w:rFonts w:ascii="Calibri" w:hAnsi="Calibri" w:cs="Calibri"/>
        </w:rPr>
        <w:t>lead office hours</w:t>
      </w:r>
      <w:r w:rsidR="00A6230D" w:rsidRPr="007C4381">
        <w:rPr>
          <w:rFonts w:ascii="Calibri" w:hAnsi="Calibri" w:cs="Calibri"/>
        </w:rPr>
        <w:t xml:space="preserve"> for</w:t>
      </w:r>
      <w:r w:rsidR="007C4381">
        <w:rPr>
          <w:rFonts w:ascii="Calibri" w:hAnsi="Calibri" w:cs="Calibri"/>
        </w:rPr>
        <w:t xml:space="preserve"> MATH111 and MATH121</w:t>
      </w:r>
      <w:r w:rsidR="00A6230D" w:rsidRPr="007C4381">
        <w:rPr>
          <w:rFonts w:ascii="Calibri" w:hAnsi="Calibri" w:cs="Calibri"/>
        </w:rPr>
        <w:t xml:space="preserve"> </w:t>
      </w:r>
    </w:p>
    <w:p w14:paraId="186138B8" w14:textId="6FEB320A" w:rsidR="001C648E" w:rsidRDefault="004323F8" w:rsidP="00A6230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Helped students by providing</w:t>
      </w:r>
      <w:r w:rsidR="001C648E">
        <w:rPr>
          <w:rFonts w:ascii="Calibri" w:hAnsi="Calibri" w:cs="Calibri"/>
        </w:rPr>
        <w:t xml:space="preserve"> one-on-one tutoring and general out-of-class assistance</w:t>
      </w:r>
    </w:p>
    <w:p w14:paraId="15BD21B9" w14:textId="6F08688C" w:rsidR="001C648E" w:rsidRDefault="001C648E" w:rsidP="001C648E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</w:rPr>
      </w:pPr>
    </w:p>
    <w:p w14:paraId="7BCEB159" w14:textId="7CD37777" w:rsidR="007F16AE" w:rsidRPr="007C4381" w:rsidRDefault="00B27BF4" w:rsidP="007F16AE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aps w:val="0"/>
          <w:sz w:val="22"/>
          <w:szCs w:val="22"/>
        </w:rPr>
        <w:t>Backend Developer</w:t>
      </w:r>
      <w:r w:rsidR="007F16AE" w:rsidRPr="007C4381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D62DD3">
        <w:rPr>
          <w:rFonts w:ascii="Calibri" w:hAnsi="Calibri" w:cs="Calibri"/>
          <w:b w:val="0"/>
          <w:caps w:val="0"/>
          <w:sz w:val="22"/>
          <w:szCs w:val="22"/>
        </w:rPr>
        <w:t>Bizmed</w:t>
      </w:r>
      <w:proofErr w:type="spellEnd"/>
      <w:r w:rsidR="00D62DD3">
        <w:rPr>
          <w:rFonts w:ascii="Calibri" w:hAnsi="Calibri" w:cs="Calibri"/>
          <w:b w:val="0"/>
          <w:caps w:val="0"/>
          <w:sz w:val="22"/>
          <w:szCs w:val="22"/>
        </w:rPr>
        <w:t xml:space="preserve"> Solutions Inc</w:t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D62DD3">
        <w:rPr>
          <w:rFonts w:ascii="Calibri" w:hAnsi="Calibri" w:cs="Calibri"/>
          <w:b w:val="0"/>
          <w:sz w:val="22"/>
          <w:szCs w:val="22"/>
        </w:rPr>
        <w:tab/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7F16AE">
        <w:rPr>
          <w:rFonts w:ascii="Calibri" w:hAnsi="Calibri" w:cs="Calibri"/>
          <w:b w:val="0"/>
          <w:sz w:val="22"/>
          <w:szCs w:val="22"/>
        </w:rPr>
        <w:tab/>
      </w:r>
      <w:r w:rsidR="007F16AE" w:rsidRPr="007C4381">
        <w:rPr>
          <w:rFonts w:ascii="Calibri" w:hAnsi="Calibri" w:cs="Calibri"/>
          <w:b w:val="0"/>
          <w:sz w:val="22"/>
          <w:szCs w:val="22"/>
        </w:rPr>
        <w:t>2019-2020</w:t>
      </w:r>
    </w:p>
    <w:p w14:paraId="0050C01F" w14:textId="70443FB8" w:rsidR="00100C7D" w:rsidRDefault="001A71EB" w:rsidP="00100C7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</w:t>
      </w:r>
      <w:r w:rsidR="00100C7D">
        <w:rPr>
          <w:rFonts w:ascii="Calibri" w:hAnsi="Calibri" w:cs="Calibri"/>
        </w:rPr>
        <w:t>a scalable and modular web server using Express and MongoDB</w:t>
      </w:r>
    </w:p>
    <w:p w14:paraId="054D6D6F" w14:textId="7CCF1E61" w:rsidR="00100C7D" w:rsidRPr="00100C7D" w:rsidRDefault="00B27BF4" w:rsidP="00100C7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Sustained full stack development</w:t>
      </w:r>
      <w:r w:rsidR="00100C7D">
        <w:rPr>
          <w:rFonts w:ascii="Calibri" w:hAnsi="Calibri" w:cs="Calibri"/>
        </w:rPr>
        <w:t xml:space="preserve"> with a diverse team of five people</w:t>
      </w:r>
    </w:p>
    <w:p w14:paraId="10251C5D" w14:textId="13CE8025" w:rsidR="00100C7D" w:rsidRDefault="00100C7D" w:rsidP="00100C7D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Calibri" w:hAnsi="Calibri" w:cs="Calibri"/>
        </w:rPr>
      </w:pPr>
    </w:p>
    <w:p w14:paraId="266ADD45" w14:textId="3D25F544" w:rsidR="00100C7D" w:rsidRPr="007C4381" w:rsidRDefault="00B27BF4" w:rsidP="00100C7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aps w:val="0"/>
          <w:sz w:val="22"/>
          <w:szCs w:val="22"/>
        </w:rPr>
        <w:t>Lead Internal Developer</w:t>
      </w:r>
      <w:r w:rsidRPr="007C4381">
        <w:rPr>
          <w:rFonts w:ascii="Calibri" w:hAnsi="Calibri" w:cs="Calibri"/>
          <w:caps w:val="0"/>
          <w:sz w:val="22"/>
          <w:szCs w:val="22"/>
        </w:rPr>
        <w:t xml:space="preserve"> </w:t>
      </w:r>
      <w:r w:rsidR="00100C7D" w:rsidRPr="007C4381">
        <w:rPr>
          <w:rFonts w:ascii="Calibri" w:hAnsi="Calibri" w:cs="Calibri"/>
          <w:sz w:val="22"/>
          <w:szCs w:val="22"/>
        </w:rPr>
        <w:t xml:space="preserve">– </w:t>
      </w:r>
      <w:r w:rsidR="00100C7D">
        <w:rPr>
          <w:rFonts w:ascii="Calibri" w:hAnsi="Calibri" w:cs="Calibri"/>
          <w:b w:val="0"/>
          <w:sz w:val="22"/>
          <w:szCs w:val="22"/>
        </w:rPr>
        <w:t xml:space="preserve">qtma - </w:t>
      </w:r>
      <w:r w:rsidR="00100C7D" w:rsidRPr="00D62DD3">
        <w:rPr>
          <w:rFonts w:ascii="Calibri" w:hAnsi="Calibri" w:cs="Calibri"/>
          <w:b w:val="0"/>
          <w:caps w:val="0"/>
          <w:sz w:val="22"/>
          <w:szCs w:val="22"/>
        </w:rPr>
        <w:t>https://qtma.ca</w:t>
      </w:r>
      <w:r w:rsidR="00100C7D">
        <w:rPr>
          <w:rFonts w:ascii="Calibri" w:hAnsi="Calibri" w:cs="Calibri"/>
          <w:b w:val="0"/>
          <w:sz w:val="22"/>
          <w:szCs w:val="22"/>
        </w:rPr>
        <w:tab/>
      </w:r>
      <w:r w:rsidR="00100C7D">
        <w:rPr>
          <w:rFonts w:ascii="Calibri" w:hAnsi="Calibri" w:cs="Calibri"/>
          <w:b w:val="0"/>
          <w:sz w:val="22"/>
          <w:szCs w:val="22"/>
        </w:rPr>
        <w:tab/>
      </w:r>
      <w:r w:rsidR="00100C7D">
        <w:rPr>
          <w:rFonts w:ascii="Calibri" w:hAnsi="Calibri" w:cs="Calibri"/>
          <w:b w:val="0"/>
          <w:sz w:val="22"/>
          <w:szCs w:val="22"/>
        </w:rPr>
        <w:tab/>
      </w:r>
      <w:r w:rsidR="00100C7D">
        <w:rPr>
          <w:rFonts w:ascii="Calibri" w:hAnsi="Calibri" w:cs="Calibri"/>
          <w:b w:val="0"/>
          <w:sz w:val="22"/>
          <w:szCs w:val="22"/>
        </w:rPr>
        <w:tab/>
      </w:r>
      <w:r w:rsidR="00100C7D">
        <w:rPr>
          <w:rFonts w:ascii="Calibri" w:hAnsi="Calibri" w:cs="Calibri"/>
          <w:b w:val="0"/>
          <w:sz w:val="22"/>
          <w:szCs w:val="22"/>
        </w:rPr>
        <w:tab/>
      </w:r>
      <w:r w:rsidR="00100C7D" w:rsidRPr="007C4381">
        <w:rPr>
          <w:rFonts w:ascii="Calibri" w:hAnsi="Calibri" w:cs="Calibri"/>
          <w:b w:val="0"/>
          <w:sz w:val="22"/>
          <w:szCs w:val="22"/>
        </w:rPr>
        <w:tab/>
        <w:t>2019-2020</w:t>
      </w:r>
    </w:p>
    <w:p w14:paraId="6CB77269" w14:textId="77777777" w:rsidR="00100C7D" w:rsidRDefault="00100C7D" w:rsidP="00100C7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 an internal database for managing member information and placements</w:t>
      </w:r>
    </w:p>
    <w:p w14:paraId="54AD17E2" w14:textId="7CE3C76F" w:rsidR="00100C7D" w:rsidRDefault="00E30F3E" w:rsidP="00100C7D">
      <w:pPr>
        <w:pStyle w:val="ListBullet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Increased internal operational efficiency by 30%</w:t>
      </w:r>
    </w:p>
    <w:p w14:paraId="7416B6AC" w14:textId="77777777" w:rsidR="00100C7D" w:rsidRPr="00100C7D" w:rsidRDefault="00100C7D" w:rsidP="00100C7D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Calibri" w:hAnsi="Calibri" w:cs="Calibri"/>
        </w:rPr>
      </w:pPr>
    </w:p>
    <w:p w14:paraId="64DCCE07" w14:textId="77777777" w:rsidR="00273067" w:rsidRPr="007C4381" w:rsidRDefault="00273067" w:rsidP="00273067">
      <w:pPr>
        <w:pStyle w:val="Heading1"/>
        <w:spacing w:before="0" w:after="120"/>
        <w:rPr>
          <w:rFonts w:ascii="Calibri" w:hAnsi="Calibri" w:cs="Calibri"/>
          <w:color w:val="auto"/>
          <w:szCs w:val="28"/>
        </w:rPr>
      </w:pPr>
      <w:r w:rsidRPr="00273067">
        <w:rPr>
          <w:rFonts w:ascii="Calibri" w:hAnsi="Calibri" w:cs="Calibri"/>
          <w:color w:val="auto"/>
          <w:sz w:val="32"/>
        </w:rPr>
        <w:t>Education</w:t>
      </w:r>
    </w:p>
    <w:p w14:paraId="05D8E06D" w14:textId="35C6CD5C" w:rsidR="00273067" w:rsidRPr="007C4381" w:rsidRDefault="00273067" w:rsidP="00273067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 w:rsidRPr="007C4381">
        <w:rPr>
          <w:rStyle w:val="pshyperlink"/>
          <w:rFonts w:ascii="Calibri" w:hAnsi="Calibri" w:cs="Calibri"/>
          <w:sz w:val="22"/>
          <w:szCs w:val="22"/>
        </w:rPr>
        <w:t>Bachelor of Computing (HonOurs)</w:t>
      </w:r>
      <w:r w:rsidRPr="007C4381">
        <w:rPr>
          <w:rFonts w:ascii="Calibri" w:hAnsi="Calibri" w:cs="Calibri"/>
          <w:sz w:val="22"/>
          <w:szCs w:val="22"/>
        </w:rPr>
        <w:t xml:space="preserve"> – </w:t>
      </w:r>
      <w:r w:rsidR="00D62DD3" w:rsidRPr="007C4381">
        <w:rPr>
          <w:rFonts w:ascii="Calibri" w:hAnsi="Calibri" w:cs="Calibri"/>
          <w:b w:val="0"/>
          <w:caps w:val="0"/>
          <w:sz w:val="22"/>
          <w:szCs w:val="22"/>
        </w:rPr>
        <w:t>Queen’s University</w:t>
      </w:r>
      <w:r w:rsidRPr="007C4381">
        <w:rPr>
          <w:rFonts w:ascii="Calibri" w:hAnsi="Calibri" w:cs="Calibri"/>
          <w:b w:val="0"/>
          <w:sz w:val="22"/>
          <w:szCs w:val="22"/>
        </w:rPr>
        <w:tab/>
      </w:r>
      <w:r w:rsidRPr="007C4381">
        <w:rPr>
          <w:rFonts w:ascii="Calibri" w:hAnsi="Calibri" w:cs="Calibri"/>
          <w:b w:val="0"/>
          <w:sz w:val="22"/>
          <w:szCs w:val="22"/>
        </w:rPr>
        <w:tab/>
      </w:r>
      <w:r w:rsidR="00D62DD3">
        <w:rPr>
          <w:rFonts w:ascii="Calibri" w:hAnsi="Calibri" w:cs="Calibri"/>
          <w:b w:val="0"/>
          <w:sz w:val="22"/>
          <w:szCs w:val="22"/>
        </w:rPr>
        <w:tab/>
      </w:r>
      <w:r w:rsidRPr="007C4381">
        <w:rPr>
          <w:rFonts w:ascii="Calibri" w:hAnsi="Calibri" w:cs="Calibri"/>
          <w:b w:val="0"/>
          <w:sz w:val="22"/>
          <w:szCs w:val="22"/>
        </w:rPr>
        <w:tab/>
      </w:r>
      <w:r w:rsidRPr="007C4381">
        <w:rPr>
          <w:rFonts w:ascii="Calibri" w:hAnsi="Calibri" w:cs="Calibri"/>
          <w:b w:val="0"/>
          <w:sz w:val="22"/>
          <w:szCs w:val="22"/>
        </w:rPr>
        <w:tab/>
        <w:t>2018-2023</w:t>
      </w:r>
      <w:r w:rsidRPr="007C4381">
        <w:rPr>
          <w:rFonts w:ascii="Calibri" w:hAnsi="Calibri" w:cs="Calibri"/>
          <w:sz w:val="22"/>
          <w:szCs w:val="22"/>
        </w:rPr>
        <w:t> </w:t>
      </w:r>
    </w:p>
    <w:p w14:paraId="6C266F11" w14:textId="54B83B3F" w:rsidR="00273067" w:rsidRPr="007C4381" w:rsidRDefault="00273067" w:rsidP="00273067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</w:rPr>
        <w:t>Cumulative GPA: 3.7</w:t>
      </w:r>
      <w:r w:rsidR="002C2582">
        <w:rPr>
          <w:rFonts w:ascii="Calibri" w:hAnsi="Calibri" w:cs="Calibri"/>
        </w:rPr>
        <w:t>4</w:t>
      </w:r>
    </w:p>
    <w:p w14:paraId="5AEEF329" w14:textId="579B1CF2" w:rsidR="001C648E" w:rsidRPr="007F16AE" w:rsidRDefault="00273067" w:rsidP="007F16AE">
      <w:pPr>
        <w:pStyle w:val="ListBullet"/>
        <w:spacing w:after="0" w:line="240" w:lineRule="auto"/>
        <w:rPr>
          <w:rFonts w:ascii="Calibri" w:hAnsi="Calibri" w:cs="Calibri"/>
        </w:rPr>
      </w:pPr>
      <w:r w:rsidRPr="007C4381">
        <w:rPr>
          <w:rFonts w:ascii="Calibri" w:hAnsi="Calibri" w:cs="Calibri"/>
        </w:rPr>
        <w:t xml:space="preserve">Related Courses: System Level Programming, Algorithms and Data Structures </w:t>
      </w:r>
    </w:p>
    <w:sectPr w:rsidR="001C648E" w:rsidRPr="007F16A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A6B3" w14:textId="77777777" w:rsidR="00E12761" w:rsidRDefault="00E12761">
      <w:pPr>
        <w:spacing w:after="0"/>
      </w:pPr>
      <w:r>
        <w:separator/>
      </w:r>
    </w:p>
  </w:endnote>
  <w:endnote w:type="continuationSeparator" w:id="0">
    <w:p w14:paraId="7DF1B37F" w14:textId="77777777" w:rsidR="00E12761" w:rsidRDefault="00E12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7DA3" w14:textId="77777777" w:rsidR="00616E45" w:rsidRDefault="00616E4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A65C" w14:textId="77777777" w:rsidR="00E12761" w:rsidRDefault="00E12761">
      <w:pPr>
        <w:spacing w:after="0"/>
      </w:pPr>
      <w:r>
        <w:separator/>
      </w:r>
    </w:p>
  </w:footnote>
  <w:footnote w:type="continuationSeparator" w:id="0">
    <w:p w14:paraId="662E6817" w14:textId="77777777" w:rsidR="00E12761" w:rsidRDefault="00E127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6EF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B982FEE"/>
    <w:multiLevelType w:val="hybridMultilevel"/>
    <w:tmpl w:val="EA869738"/>
    <w:lvl w:ilvl="0" w:tplc="7772E9C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3"/>
    <w:rsid w:val="00024C43"/>
    <w:rsid w:val="000471F0"/>
    <w:rsid w:val="00070EF2"/>
    <w:rsid w:val="00093C66"/>
    <w:rsid w:val="000A4F59"/>
    <w:rsid w:val="000B0EA3"/>
    <w:rsid w:val="000B2F72"/>
    <w:rsid w:val="000E369B"/>
    <w:rsid w:val="000F33B5"/>
    <w:rsid w:val="00100C7D"/>
    <w:rsid w:val="00141A4C"/>
    <w:rsid w:val="00146F67"/>
    <w:rsid w:val="001A71EB"/>
    <w:rsid w:val="001B29CF"/>
    <w:rsid w:val="001C1064"/>
    <w:rsid w:val="001C648E"/>
    <w:rsid w:val="001D2D56"/>
    <w:rsid w:val="00236369"/>
    <w:rsid w:val="00273067"/>
    <w:rsid w:val="0028220F"/>
    <w:rsid w:val="00283204"/>
    <w:rsid w:val="00292AE2"/>
    <w:rsid w:val="002C2582"/>
    <w:rsid w:val="002D575F"/>
    <w:rsid w:val="002F2CE6"/>
    <w:rsid w:val="00326388"/>
    <w:rsid w:val="00356C14"/>
    <w:rsid w:val="003570F7"/>
    <w:rsid w:val="003926D0"/>
    <w:rsid w:val="003A3708"/>
    <w:rsid w:val="003E5DB9"/>
    <w:rsid w:val="003F735A"/>
    <w:rsid w:val="00414D27"/>
    <w:rsid w:val="00427DF2"/>
    <w:rsid w:val="004323F8"/>
    <w:rsid w:val="00433583"/>
    <w:rsid w:val="00442344"/>
    <w:rsid w:val="00467C0F"/>
    <w:rsid w:val="00490DE3"/>
    <w:rsid w:val="004A2DCE"/>
    <w:rsid w:val="004B4AAF"/>
    <w:rsid w:val="004F7BC3"/>
    <w:rsid w:val="00531794"/>
    <w:rsid w:val="00564534"/>
    <w:rsid w:val="005A2710"/>
    <w:rsid w:val="005A46D8"/>
    <w:rsid w:val="005B293B"/>
    <w:rsid w:val="005C4962"/>
    <w:rsid w:val="005D71F6"/>
    <w:rsid w:val="00616E45"/>
    <w:rsid w:val="00617B26"/>
    <w:rsid w:val="00626848"/>
    <w:rsid w:val="006270A9"/>
    <w:rsid w:val="00635752"/>
    <w:rsid w:val="006436D7"/>
    <w:rsid w:val="00675956"/>
    <w:rsid w:val="00675C8C"/>
    <w:rsid w:val="00680711"/>
    <w:rsid w:val="00681034"/>
    <w:rsid w:val="00691056"/>
    <w:rsid w:val="006B4CF6"/>
    <w:rsid w:val="006E1E00"/>
    <w:rsid w:val="00714DBD"/>
    <w:rsid w:val="00715456"/>
    <w:rsid w:val="00781A3E"/>
    <w:rsid w:val="007827AC"/>
    <w:rsid w:val="007845FC"/>
    <w:rsid w:val="007B5FDF"/>
    <w:rsid w:val="007C4381"/>
    <w:rsid w:val="007C593C"/>
    <w:rsid w:val="007E0907"/>
    <w:rsid w:val="007E1683"/>
    <w:rsid w:val="007F16AE"/>
    <w:rsid w:val="00810E10"/>
    <w:rsid w:val="00816216"/>
    <w:rsid w:val="0087734B"/>
    <w:rsid w:val="0088624F"/>
    <w:rsid w:val="008E5725"/>
    <w:rsid w:val="008E6A1A"/>
    <w:rsid w:val="00906B8C"/>
    <w:rsid w:val="009167AB"/>
    <w:rsid w:val="00920646"/>
    <w:rsid w:val="00977F08"/>
    <w:rsid w:val="00986F6A"/>
    <w:rsid w:val="0099707E"/>
    <w:rsid w:val="009C4C9A"/>
    <w:rsid w:val="009D5933"/>
    <w:rsid w:val="00A17DBD"/>
    <w:rsid w:val="00A33B0B"/>
    <w:rsid w:val="00A45DF9"/>
    <w:rsid w:val="00A6230D"/>
    <w:rsid w:val="00A669B1"/>
    <w:rsid w:val="00A74919"/>
    <w:rsid w:val="00A830FE"/>
    <w:rsid w:val="00AA1818"/>
    <w:rsid w:val="00AA7956"/>
    <w:rsid w:val="00AB45DE"/>
    <w:rsid w:val="00AB4B73"/>
    <w:rsid w:val="00AC209B"/>
    <w:rsid w:val="00AD37E5"/>
    <w:rsid w:val="00AD6670"/>
    <w:rsid w:val="00AF2A86"/>
    <w:rsid w:val="00AF6247"/>
    <w:rsid w:val="00AF707C"/>
    <w:rsid w:val="00B2200F"/>
    <w:rsid w:val="00B27BF4"/>
    <w:rsid w:val="00B95324"/>
    <w:rsid w:val="00BD12FF"/>
    <w:rsid w:val="00BD4A99"/>
    <w:rsid w:val="00BD768D"/>
    <w:rsid w:val="00BE03AA"/>
    <w:rsid w:val="00BE1EC3"/>
    <w:rsid w:val="00BF04FC"/>
    <w:rsid w:val="00C24975"/>
    <w:rsid w:val="00C31F22"/>
    <w:rsid w:val="00C61F8E"/>
    <w:rsid w:val="00C72DF0"/>
    <w:rsid w:val="00CC252F"/>
    <w:rsid w:val="00D62DD3"/>
    <w:rsid w:val="00D81529"/>
    <w:rsid w:val="00DC4F4D"/>
    <w:rsid w:val="00DD2A9A"/>
    <w:rsid w:val="00DD51A8"/>
    <w:rsid w:val="00DE2600"/>
    <w:rsid w:val="00DF3F77"/>
    <w:rsid w:val="00E12761"/>
    <w:rsid w:val="00E137C2"/>
    <w:rsid w:val="00E253DE"/>
    <w:rsid w:val="00E27CC3"/>
    <w:rsid w:val="00E30F3E"/>
    <w:rsid w:val="00E54E59"/>
    <w:rsid w:val="00E708A5"/>
    <w:rsid w:val="00E71003"/>
    <w:rsid w:val="00E7484A"/>
    <w:rsid w:val="00E83E4B"/>
    <w:rsid w:val="00E86301"/>
    <w:rsid w:val="00E97991"/>
    <w:rsid w:val="00EA0494"/>
    <w:rsid w:val="00ED4B7E"/>
    <w:rsid w:val="00F203B0"/>
    <w:rsid w:val="00F24C56"/>
    <w:rsid w:val="00F55C64"/>
    <w:rsid w:val="00F9759B"/>
    <w:rsid w:val="00FA238B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5D6EDFA"/>
  <w15:chartTrackingRefBased/>
  <w15:docId w15:val="{4CEC94A8-AB29-4834-A29E-9D2244FE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pshyperlink">
    <w:name w:val="pshyperlink"/>
    <w:basedOn w:val="DefaultParagraphFont"/>
    <w:rsid w:val="00024C43"/>
  </w:style>
  <w:style w:type="table" w:styleId="TableGrid">
    <w:name w:val="Table Grid"/>
    <w:basedOn w:val="TableNormal"/>
    <w:uiPriority w:val="39"/>
    <w:rsid w:val="00AC209B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Style1">
    <w:name w:val="Style1"/>
    <w:basedOn w:val="Title"/>
    <w:link w:val="Style1Char"/>
    <w:qFormat/>
    <w:rsid w:val="00531794"/>
    <w:rPr>
      <w:color w:val="auto"/>
    </w:rPr>
  </w:style>
  <w:style w:type="character" w:customStyle="1" w:styleId="Style1Char">
    <w:name w:val="Style1 Char"/>
    <w:basedOn w:val="TitleChar"/>
    <w:link w:val="Style1"/>
    <w:rsid w:val="00531794"/>
    <w:rPr>
      <w:rFonts w:asciiTheme="majorHAnsi" w:eastAsiaTheme="majorEastAsia" w:hAnsiTheme="majorHAnsi" w:cstheme="majorBidi"/>
      <w:color w:val="auto"/>
      <w:kern w:val="28"/>
      <w:sz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kim0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AD9CA-D972-0947-BC8B-FE489089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C:\Users\ekim0\AppData\Roaming\Microsoft\Templates\Resume (color).dotx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Ekim Karabey</dc:creator>
  <cp:keywords/>
  <cp:lastModifiedBy>Ekim Karabey</cp:lastModifiedBy>
  <cp:revision>2</cp:revision>
  <dcterms:created xsi:type="dcterms:W3CDTF">2020-02-11T00:23:00Z</dcterms:created>
  <dcterms:modified xsi:type="dcterms:W3CDTF">2020-02-11T00:23:00Z</dcterms:modified>
  <cp:version/>
</cp:coreProperties>
</file>